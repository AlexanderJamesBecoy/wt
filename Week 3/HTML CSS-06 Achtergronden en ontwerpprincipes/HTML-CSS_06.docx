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434" w:rsidRPr="00AF6EAD" w:rsidRDefault="008D1DB9" w:rsidP="00AF6EAD">
      <w:pPr>
        <w:pStyle w:val="Titel"/>
      </w:pPr>
      <w:proofErr w:type="spellStart"/>
      <w:r>
        <w:t>WebTech</w:t>
      </w:r>
      <w:proofErr w:type="spellEnd"/>
      <w:r>
        <w:t xml:space="preserve"> HTML/CSS - Les </w:t>
      </w:r>
      <w:r w:rsidR="00102211">
        <w:t>6</w:t>
      </w:r>
    </w:p>
    <w:p w:rsidR="00280589" w:rsidRDefault="003C2E79" w:rsidP="00280589">
      <w:pPr>
        <w:pStyle w:val="Kop1"/>
      </w:pPr>
      <w:r>
        <w:t>Onderwerpen</w:t>
      </w:r>
    </w:p>
    <w:p w:rsidR="00102211" w:rsidRDefault="00102211" w:rsidP="00102211">
      <w:pPr>
        <w:pStyle w:val="Lijstalinea"/>
        <w:numPr>
          <w:ilvl w:val="0"/>
          <w:numId w:val="5"/>
        </w:numPr>
      </w:pPr>
      <w:r>
        <w:t>Achtergrondafbeeldingen</w:t>
      </w:r>
    </w:p>
    <w:p w:rsidR="00102211" w:rsidRDefault="00102211" w:rsidP="00102211">
      <w:pPr>
        <w:pStyle w:val="Lijstalinea"/>
        <w:numPr>
          <w:ilvl w:val="0"/>
          <w:numId w:val="5"/>
        </w:numPr>
      </w:pPr>
      <w:r>
        <w:t>Opties voor achtergronden</w:t>
      </w:r>
    </w:p>
    <w:p w:rsidR="00102211" w:rsidRDefault="00102211" w:rsidP="00E16A97">
      <w:pPr>
        <w:pStyle w:val="Geenafstand"/>
      </w:pPr>
      <w:r w:rsidRPr="00E16A97">
        <w:t>Ontwerpprincipes</w:t>
      </w:r>
    </w:p>
    <w:p w:rsidR="00102211" w:rsidRDefault="00102211" w:rsidP="00102211">
      <w:pPr>
        <w:pStyle w:val="Lijstalinea"/>
        <w:numPr>
          <w:ilvl w:val="0"/>
          <w:numId w:val="5"/>
        </w:numPr>
      </w:pPr>
      <w:r>
        <w:t>Typografie</w:t>
      </w:r>
    </w:p>
    <w:p w:rsidR="00102211" w:rsidRDefault="00102211" w:rsidP="00102211">
      <w:pPr>
        <w:pStyle w:val="Lijstalinea"/>
        <w:numPr>
          <w:ilvl w:val="0"/>
          <w:numId w:val="5"/>
        </w:numPr>
      </w:pPr>
      <w:r>
        <w:t xml:space="preserve">Lettertypes, </w:t>
      </w:r>
    </w:p>
    <w:p w:rsidR="00102211" w:rsidRDefault="00102211" w:rsidP="00102211">
      <w:pPr>
        <w:pStyle w:val="Lijstalinea"/>
        <w:numPr>
          <w:ilvl w:val="0"/>
          <w:numId w:val="5"/>
        </w:numPr>
      </w:pPr>
      <w:r>
        <w:t>Kleurensystemen, gebruik van kleuren</w:t>
      </w:r>
    </w:p>
    <w:p w:rsidR="00102211" w:rsidRPr="005B71E4" w:rsidRDefault="00102211" w:rsidP="00102211">
      <w:pPr>
        <w:pStyle w:val="Lijstalinea"/>
        <w:numPr>
          <w:ilvl w:val="0"/>
          <w:numId w:val="5"/>
        </w:numPr>
      </w:pPr>
      <w:r>
        <w:t>Lay-out</w:t>
      </w:r>
    </w:p>
    <w:p w:rsidR="00A23074" w:rsidRDefault="00280589" w:rsidP="00A23074">
      <w:pPr>
        <w:pStyle w:val="Kop1"/>
      </w:pPr>
      <w:r>
        <w:t>Voorbereiding</w:t>
      </w:r>
    </w:p>
    <w:p w:rsidR="00102211" w:rsidRPr="005B71E4" w:rsidRDefault="00102211" w:rsidP="00102211">
      <w:pPr>
        <w:pStyle w:val="Kop2"/>
        <w:rPr>
          <w:lang w:val="de-DE"/>
        </w:rPr>
      </w:pPr>
      <w:r w:rsidRPr="005B71E4">
        <w:rPr>
          <w:lang w:val="de-DE"/>
        </w:rPr>
        <w:t xml:space="preserve">Codeschool -  Front-end Foundations </w:t>
      </w:r>
    </w:p>
    <w:p w:rsidR="00102211" w:rsidRPr="00E67018" w:rsidRDefault="00101FC5" w:rsidP="00102211">
      <w:pPr>
        <w:rPr>
          <w:color w:val="0000FF" w:themeColor="hyperlink"/>
          <w:u w:val="single"/>
          <w:lang w:val="de-DE"/>
        </w:rPr>
      </w:pPr>
      <w:hyperlink r:id="rId11" w:anchor="level-4-background-images" w:history="1">
        <w:r w:rsidR="00102211" w:rsidRPr="005B71E4">
          <w:rPr>
            <w:rStyle w:val="Hyperlink"/>
            <w:lang w:val="de-DE"/>
          </w:rPr>
          <w:t>Level 4 - Background Images</w:t>
        </w:r>
      </w:hyperlink>
    </w:p>
    <w:p w:rsidR="00102211" w:rsidRPr="005B71E4" w:rsidRDefault="00102211" w:rsidP="00102211">
      <w:pPr>
        <w:pStyle w:val="Kop2"/>
      </w:pPr>
      <w:r w:rsidRPr="005B71E4">
        <w:t xml:space="preserve">Codeschool -  Fundamentals of Design </w:t>
      </w:r>
    </w:p>
    <w:p w:rsidR="00102211" w:rsidRPr="005B71E4" w:rsidRDefault="00102211" w:rsidP="00102211">
      <w:pPr>
        <w:rPr>
          <w:rStyle w:val="Hyperlink"/>
        </w:rPr>
      </w:pPr>
      <w:r>
        <w:fldChar w:fldCharType="begin"/>
      </w:r>
      <w:r>
        <w:instrText xml:space="preserve"> HYPERLINK "https://www.codeschool.com/courses/fundamentals-of-design/videos" </w:instrText>
      </w:r>
      <w:r>
        <w:fldChar w:fldCharType="separate"/>
      </w:r>
      <w:r w:rsidRPr="005B71E4">
        <w:rPr>
          <w:rStyle w:val="Hyperlink"/>
        </w:rPr>
        <w:t>Alle video's</w:t>
      </w:r>
    </w:p>
    <w:p w:rsidR="003C2E79" w:rsidRDefault="00102211" w:rsidP="00102211">
      <w:r>
        <w:fldChar w:fldCharType="end"/>
      </w:r>
    </w:p>
    <w:p w:rsidR="003C2E79" w:rsidRDefault="003C2E79" w:rsidP="003C2E79">
      <w:pPr>
        <w:pStyle w:val="Geenafstand"/>
        <w:rPr>
          <w:b/>
        </w:rPr>
      </w:pPr>
      <w:r>
        <w:t xml:space="preserve">Een samenvatting vind je in </w:t>
      </w:r>
      <w:r w:rsidRPr="003C2E79">
        <w:rPr>
          <w:b/>
        </w:rPr>
        <w:t>HTML-CSS_0</w:t>
      </w:r>
      <w:r w:rsidR="00102211">
        <w:rPr>
          <w:b/>
        </w:rPr>
        <w:t>6</w:t>
      </w:r>
      <w:r w:rsidRPr="003C2E79">
        <w:rPr>
          <w:b/>
        </w:rPr>
        <w:t>.pptx</w:t>
      </w:r>
    </w:p>
    <w:p w:rsidR="006B2650" w:rsidRPr="006B2650" w:rsidRDefault="006B2650" w:rsidP="003C2E79">
      <w:pPr>
        <w:pStyle w:val="Geenafstand"/>
      </w:pPr>
      <w:r w:rsidRPr="006B2650">
        <w:t>Naslag</w:t>
      </w:r>
      <w:r>
        <w:t xml:space="preserve"> op</w:t>
      </w:r>
      <w:r w:rsidR="00CB3066">
        <w:t xml:space="preserve"> </w:t>
      </w:r>
      <w:r w:rsidR="00CB3066" w:rsidRPr="00CB3066">
        <w:rPr>
          <w:b/>
        </w:rPr>
        <w:t>w3schools.com</w:t>
      </w:r>
    </w:p>
    <w:p w:rsidR="00280589" w:rsidRPr="006B2650" w:rsidRDefault="00280589" w:rsidP="00280589"/>
    <w:p w:rsidR="00CB3066" w:rsidRPr="00102211" w:rsidRDefault="00CB3066">
      <w:pPr>
        <w:contextualSpacing w:val="0"/>
        <w:rPr>
          <w:rFonts w:eastAsiaTheme="majorEastAsia" w:cstheme="majorBidi"/>
          <w:bCs/>
          <w:szCs w:val="28"/>
        </w:rPr>
      </w:pPr>
    </w:p>
    <w:p w:rsidR="00630DD1" w:rsidRDefault="00630DD1" w:rsidP="00630DD1">
      <w:pPr>
        <w:pStyle w:val="Kop1"/>
      </w:pPr>
      <w:r>
        <w:t>Opdrachten</w:t>
      </w:r>
    </w:p>
    <w:p w:rsidR="00102211" w:rsidRDefault="00102211" w:rsidP="00102211">
      <w:pPr>
        <w:pStyle w:val="Opdrachten"/>
      </w:pPr>
      <w:r>
        <w:t>Een achtergrond voor de pagina</w:t>
      </w:r>
      <w:r w:rsidR="007C420A">
        <w:t>'s</w:t>
      </w:r>
    </w:p>
    <w:p w:rsidR="00102211" w:rsidRPr="00A7285D" w:rsidRDefault="00102211" w:rsidP="00146901">
      <w:r>
        <w:t xml:space="preserve">We zijn nu bijna klaar met onze portfolio site. Om er extra sfeer over te brengen stellen we nog een achtergrond </w:t>
      </w:r>
      <w:r w:rsidR="007C420A">
        <w:t xml:space="preserve">in, </w:t>
      </w:r>
      <w:r>
        <w:t>vo</w:t>
      </w:r>
      <w:r w:rsidR="007C420A">
        <w:t>or alles wat buiten de body valt</w:t>
      </w:r>
      <w:r>
        <w:t>. Dit mag een grote fo</w:t>
      </w:r>
      <w:bookmarkStart w:id="0" w:name="_GoBack"/>
      <w:bookmarkEnd w:id="0"/>
      <w:r>
        <w:t xml:space="preserve">to zijn dat zich over het hele venster spreidt of een klein iets dat als een soort behang zich telkens herhaalt. We willen deze achtergrond slechts op grote schermen.  </w:t>
      </w:r>
    </w:p>
    <w:p w:rsidR="00102211" w:rsidRDefault="00102211">
      <w:pPr>
        <w:contextualSpacing w:val="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02211" w:rsidRDefault="00102211" w:rsidP="00102211">
      <w:pPr>
        <w:pStyle w:val="Opdrachten"/>
      </w:pPr>
      <w:r>
        <w:lastRenderedPageBreak/>
        <w:t>Doelgroep</w:t>
      </w:r>
    </w:p>
    <w:p w:rsidR="00102211" w:rsidRDefault="00102211" w:rsidP="00102211">
      <w:r>
        <w:t xml:space="preserve">Deze opdracht voer je uit met de collega met wie je samen aan het beroepsproduct gaat werken. </w:t>
      </w:r>
    </w:p>
    <w:p w:rsidR="00102211" w:rsidRDefault="00102211" w:rsidP="00146901">
      <w:pPr>
        <w:pStyle w:val="Geenafstand"/>
      </w:pPr>
      <w:r>
        <w:t xml:space="preserve">Jullie bedenken een doelgroep voor wie jullie de </w:t>
      </w:r>
      <w:proofErr w:type="spellStart"/>
      <w:r>
        <w:t>Fletnix</w:t>
      </w:r>
      <w:proofErr w:type="spellEnd"/>
      <w:r>
        <w:t xml:space="preserve"> (filmen) site willen bouwen. Schets de doelgroep in een paar zinnen. </w:t>
      </w:r>
    </w:p>
    <w:p w:rsidR="00102211" w:rsidRDefault="00102211" w:rsidP="00102211">
      <w:pPr>
        <w:pStyle w:val="Lijstalinea"/>
        <w:numPr>
          <w:ilvl w:val="0"/>
          <w:numId w:val="7"/>
        </w:numPr>
      </w:pPr>
      <w:r>
        <w:t>Wat voor mensen zijn het?</w:t>
      </w:r>
    </w:p>
    <w:p w:rsidR="00102211" w:rsidRDefault="00102211" w:rsidP="00102211">
      <w:pPr>
        <w:pStyle w:val="Lijstalinea"/>
        <w:numPr>
          <w:ilvl w:val="0"/>
          <w:numId w:val="7"/>
        </w:numPr>
      </w:pPr>
      <w:r>
        <w:t>Waar houden ze van?</w:t>
      </w:r>
    </w:p>
    <w:p w:rsidR="00102211" w:rsidRDefault="00102211" w:rsidP="00102211">
      <w:pPr>
        <w:pStyle w:val="Lijstalinea"/>
        <w:numPr>
          <w:ilvl w:val="0"/>
          <w:numId w:val="7"/>
        </w:numPr>
      </w:pPr>
      <w:r>
        <w:t>Hebben ze typische gadgets, kleren, andere kenmerken?</w:t>
      </w:r>
    </w:p>
    <w:p w:rsidR="00102211" w:rsidRDefault="00102211" w:rsidP="00102211">
      <w:pPr>
        <w:pStyle w:val="Lijstalinea"/>
        <w:numPr>
          <w:ilvl w:val="0"/>
          <w:numId w:val="7"/>
        </w:numPr>
      </w:pPr>
      <w:r>
        <w:t>Wat voor films bekijken ze?</w:t>
      </w:r>
    </w:p>
    <w:p w:rsidR="00102211" w:rsidRDefault="00102211" w:rsidP="00146901">
      <w:pPr>
        <w:pStyle w:val="Geenafstand"/>
      </w:pPr>
      <w:r>
        <w:t xml:space="preserve">En bedenk dan typische design kenmerken, waar zij zich prettig bij voelen. Zijn er aspecten waar jullie rekening mee moeten houden? Denk aan: </w:t>
      </w:r>
    </w:p>
    <w:p w:rsidR="00102211" w:rsidRDefault="00102211" w:rsidP="00102211">
      <w:pPr>
        <w:pStyle w:val="Lijstalinea"/>
        <w:numPr>
          <w:ilvl w:val="0"/>
          <w:numId w:val="8"/>
        </w:numPr>
      </w:pPr>
      <w:r>
        <w:t>kleur(en)</w:t>
      </w:r>
    </w:p>
    <w:p w:rsidR="00102211" w:rsidRDefault="00102211" w:rsidP="00102211">
      <w:pPr>
        <w:pStyle w:val="Lijstalinea"/>
        <w:numPr>
          <w:ilvl w:val="0"/>
          <w:numId w:val="8"/>
        </w:numPr>
      </w:pPr>
      <w:r>
        <w:t>stijl</w:t>
      </w:r>
    </w:p>
    <w:p w:rsidR="00102211" w:rsidRDefault="00102211" w:rsidP="00102211">
      <w:pPr>
        <w:pStyle w:val="Lijstalinea"/>
        <w:numPr>
          <w:ilvl w:val="0"/>
          <w:numId w:val="8"/>
        </w:numPr>
      </w:pPr>
      <w:r>
        <w:t>indeling</w:t>
      </w:r>
    </w:p>
    <w:p w:rsidR="00102211" w:rsidRDefault="00102211" w:rsidP="00102211">
      <w:pPr>
        <w:pStyle w:val="Lijstalinea"/>
        <w:numPr>
          <w:ilvl w:val="0"/>
          <w:numId w:val="8"/>
        </w:numPr>
      </w:pPr>
      <w:r>
        <w:t>tekstopmaak</w:t>
      </w:r>
    </w:p>
    <w:p w:rsidR="00102211" w:rsidRDefault="00102211" w:rsidP="00146901">
      <w:r>
        <w:t xml:space="preserve">Verzamel alle voorgaarde informatie in een Word-document. Laat voorbeelden van de kleuren, lettertype, typische kenmerken zien en maak </w:t>
      </w:r>
      <w:r w:rsidR="007C420A">
        <w:t xml:space="preserve">er </w:t>
      </w:r>
      <w:r>
        <w:t>een paar schetsen (low-</w:t>
      </w:r>
      <w:proofErr w:type="spellStart"/>
      <w:r>
        <w:t>fidelity</w:t>
      </w:r>
      <w:proofErr w:type="spellEnd"/>
      <w:r>
        <w:t xml:space="preserve">) bij. </w:t>
      </w:r>
    </w:p>
    <w:p w:rsidR="00EE6586" w:rsidRDefault="00102211" w:rsidP="00146901">
      <w:pPr>
        <w:pStyle w:val="Geenafstand"/>
      </w:pPr>
      <w:r>
        <w:t xml:space="preserve">Het gaat om het vergaren van ideeën! Jullie hoeven zich nog niet definitief op een ontwerp vast te leggen. </w:t>
      </w:r>
    </w:p>
    <w:p w:rsidR="00EE6586" w:rsidRDefault="00EE6586" w:rsidP="00102211"/>
    <w:p w:rsidR="007C420A" w:rsidRDefault="007C420A" w:rsidP="00102211"/>
    <w:p w:rsidR="00EE6586" w:rsidRPr="00822CD6" w:rsidRDefault="00EE6586" w:rsidP="00EE6586">
      <w:pPr>
        <w:pStyle w:val="Kop1"/>
      </w:pPr>
      <w:r>
        <w:t>Bronnen</w:t>
      </w:r>
    </w:p>
    <w:p w:rsidR="00EE6586" w:rsidRPr="00E67018" w:rsidRDefault="00EE6586" w:rsidP="00EE6586">
      <w:r w:rsidRPr="00E67018">
        <w:br/>
        <w:t xml:space="preserve">Code School - Front-end Foundations </w:t>
      </w:r>
      <w:r w:rsidRPr="00E67018">
        <w:tab/>
      </w:r>
      <w:hyperlink r:id="rId12" w:history="1">
        <w:r w:rsidRPr="00E67018">
          <w:rPr>
            <w:rStyle w:val="Hyperlink"/>
          </w:rPr>
          <w:t>https://www.codeschool.com/courses/front-end-foundations</w:t>
        </w:r>
      </w:hyperlink>
    </w:p>
    <w:p w:rsidR="00EE6586" w:rsidRPr="00BF5AA7" w:rsidRDefault="00EE6586" w:rsidP="00EE6586">
      <w:pPr>
        <w:ind w:right="-709"/>
      </w:pPr>
      <w:r>
        <w:t>Codeschool - Fundamentals of Design</w:t>
      </w:r>
      <w:r>
        <w:tab/>
      </w:r>
      <w:hyperlink r:id="rId13" w:history="1">
        <w:r w:rsidRPr="002C7171">
          <w:rPr>
            <w:rStyle w:val="Hyperlink"/>
          </w:rPr>
          <w:t>https://www.codeschool.com/courses/fundamentals-of-design</w:t>
        </w:r>
      </w:hyperlink>
      <w:r>
        <w:t xml:space="preserve"> </w:t>
      </w:r>
    </w:p>
    <w:p w:rsidR="00EE6586" w:rsidRDefault="00EE6586" w:rsidP="00EE6586">
      <w:r>
        <w:t>W3 Schools - HTML en CSS:</w:t>
      </w:r>
      <w:r>
        <w:tab/>
      </w:r>
      <w:r>
        <w:tab/>
      </w:r>
      <w:hyperlink r:id="rId14" w:history="1">
        <w:r w:rsidRPr="00784769">
          <w:rPr>
            <w:rStyle w:val="Hyperlink"/>
          </w:rPr>
          <w:t>https://www.w3schools.com/</w:t>
        </w:r>
      </w:hyperlink>
      <w:r>
        <w:t xml:space="preserve"> </w:t>
      </w:r>
    </w:p>
    <w:p w:rsidR="00102211" w:rsidRDefault="00102211" w:rsidP="00102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02211" w:rsidRDefault="00102211" w:rsidP="00102211">
      <w:pPr>
        <w:pStyle w:val="Kop1"/>
      </w:pPr>
      <w:r>
        <w:lastRenderedPageBreak/>
        <w:t>Bijlagen</w:t>
      </w:r>
    </w:p>
    <w:p w:rsidR="00102211" w:rsidRDefault="00102211" w:rsidP="00102211">
      <w:r>
        <w:br/>
      </w:r>
      <w:r>
        <w:rPr>
          <w:noProof/>
        </w:rPr>
        <w:drawing>
          <wp:inline distT="0" distB="0" distL="0" distR="0" wp14:anchorId="574FA146" wp14:editId="24EAE534">
            <wp:extent cx="5966756" cy="602642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56" cy="60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11" w:rsidRPr="008F48A7" w:rsidRDefault="00102211" w:rsidP="00102211"/>
    <w:p w:rsidR="00CB3066" w:rsidRDefault="00CB3066">
      <w:pPr>
        <w:contextualSpacing w:val="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</w:p>
    <w:sectPr w:rsidR="00CB3066" w:rsidSect="00EA40FF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2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FC5" w:rsidRDefault="00101FC5" w:rsidP="00670841">
      <w:pPr>
        <w:spacing w:after="0" w:line="240" w:lineRule="auto"/>
      </w:pPr>
      <w:r>
        <w:separator/>
      </w:r>
    </w:p>
  </w:endnote>
  <w:endnote w:type="continuationSeparator" w:id="0">
    <w:p w:rsidR="00101FC5" w:rsidRDefault="00101FC5" w:rsidP="0067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5614842"/>
      <w:docPartObj>
        <w:docPartGallery w:val="Page Numbers (Bottom of Page)"/>
        <w:docPartUnique/>
      </w:docPartObj>
    </w:sdtPr>
    <w:sdtEndPr/>
    <w:sdtContent>
      <w:p w:rsidR="00670841" w:rsidRDefault="008F6DA4" w:rsidP="0039502F">
        <w:pPr>
          <w:pStyle w:val="Voettekst"/>
          <w:jc w:val="center"/>
        </w:pPr>
        <w:r>
          <w:fldChar w:fldCharType="begin"/>
        </w:r>
        <w:r>
          <w:instrText xml:space="preserve"> TIME \@ "d MMMM yyyy" </w:instrText>
        </w:r>
        <w:r>
          <w:fldChar w:fldCharType="separate"/>
        </w:r>
        <w:r w:rsidR="00146901">
          <w:rPr>
            <w:noProof/>
          </w:rPr>
          <w:t>25 augustus 2017</w:t>
        </w:r>
        <w:r>
          <w:fldChar w:fldCharType="end"/>
        </w:r>
        <w:r w:rsidR="00D803CD">
          <w:tab/>
        </w:r>
        <w:r w:rsidR="00D803CD">
          <w:tab/>
        </w:r>
        <w:r w:rsidR="00EA40FF">
          <w:t xml:space="preserve"> </w:t>
        </w:r>
        <w:r w:rsidR="00670841">
          <w:fldChar w:fldCharType="begin"/>
        </w:r>
        <w:r w:rsidR="00670841">
          <w:instrText>PAGE   \* MERGEFORMAT</w:instrText>
        </w:r>
        <w:r w:rsidR="00670841">
          <w:fldChar w:fldCharType="separate"/>
        </w:r>
        <w:r w:rsidR="00146901">
          <w:rPr>
            <w:noProof/>
          </w:rPr>
          <w:t>3</w:t>
        </w:r>
        <w:r w:rsidR="00670841">
          <w:fldChar w:fldCharType="end"/>
        </w:r>
        <w:r w:rsidR="00EA40FF">
          <w:t xml:space="preserve"> van </w:t>
        </w:r>
        <w:r w:rsidR="00101FC5">
          <w:fldChar w:fldCharType="begin"/>
        </w:r>
        <w:r w:rsidR="00101FC5">
          <w:instrText xml:space="preserve"> NUMPAGES  \* Arabic  \* MERGEFORMAT </w:instrText>
        </w:r>
        <w:r w:rsidR="00101FC5">
          <w:fldChar w:fldCharType="separate"/>
        </w:r>
        <w:r w:rsidR="00146901">
          <w:rPr>
            <w:noProof/>
          </w:rPr>
          <w:t>3</w:t>
        </w:r>
        <w:r w:rsidR="00101FC5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E17" w:rsidRDefault="008F6DA4">
    <w:pPr>
      <w:pStyle w:val="Voettekst"/>
    </w:pPr>
    <w:r>
      <w:fldChar w:fldCharType="begin"/>
    </w:r>
    <w:r>
      <w:instrText xml:space="preserve"> TIME \@ "d MMMM yyyy" </w:instrText>
    </w:r>
    <w:r>
      <w:fldChar w:fldCharType="separate"/>
    </w:r>
    <w:r w:rsidR="00146901">
      <w:rPr>
        <w:noProof/>
      </w:rPr>
      <w:t>25 augustus 2017</w:t>
    </w:r>
    <w:r>
      <w:fldChar w:fldCharType="end"/>
    </w:r>
    <w:r w:rsidR="00C45E17">
      <w:tab/>
    </w:r>
    <w:r w:rsidR="00C45E17">
      <w:tab/>
    </w:r>
    <w:r w:rsidR="00C45E17">
      <w:fldChar w:fldCharType="begin"/>
    </w:r>
    <w:r w:rsidR="00C45E17">
      <w:instrText>PAGE   \* MERGEFORMAT</w:instrText>
    </w:r>
    <w:r w:rsidR="00C45E17">
      <w:fldChar w:fldCharType="separate"/>
    </w:r>
    <w:r w:rsidR="00146901">
      <w:rPr>
        <w:noProof/>
      </w:rPr>
      <w:t>1</w:t>
    </w:r>
    <w:r w:rsidR="00C45E17">
      <w:fldChar w:fldCharType="end"/>
    </w:r>
    <w:r w:rsidR="00C45E17">
      <w:t xml:space="preserve"> van </w:t>
    </w:r>
    <w:r w:rsidR="00101FC5">
      <w:fldChar w:fldCharType="begin"/>
    </w:r>
    <w:r w:rsidR="00101FC5">
      <w:instrText xml:space="preserve"> NUMPAGES   \* MERGEFORMAT </w:instrText>
    </w:r>
    <w:r w:rsidR="00101FC5">
      <w:fldChar w:fldCharType="separate"/>
    </w:r>
    <w:r w:rsidR="00146901">
      <w:rPr>
        <w:noProof/>
      </w:rPr>
      <w:t>3</w:t>
    </w:r>
    <w:r w:rsidR="00101F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FC5" w:rsidRDefault="00101FC5" w:rsidP="00670841">
      <w:pPr>
        <w:spacing w:after="0" w:line="240" w:lineRule="auto"/>
      </w:pPr>
      <w:r>
        <w:separator/>
      </w:r>
    </w:p>
  </w:footnote>
  <w:footnote w:type="continuationSeparator" w:id="0">
    <w:p w:rsidR="00101FC5" w:rsidRDefault="00101FC5" w:rsidP="0067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F2B" w:rsidRDefault="00EA40FF" w:rsidP="00EA40FF">
    <w:pPr>
      <w:pStyle w:val="Koptekst"/>
      <w:jc w:val="right"/>
    </w:pPr>
    <w:proofErr w:type="spellStart"/>
    <w:r>
      <w:t>WebTech</w:t>
    </w:r>
    <w:proofErr w:type="spellEnd"/>
    <w:r>
      <w:t xml:space="preserve"> </w:t>
    </w:r>
    <w:r w:rsidR="0039502F">
      <w:t xml:space="preserve">- </w:t>
    </w:r>
    <w:r w:rsidR="008D1DB9">
      <w:t>HTML/CSS - Les</w:t>
    </w:r>
    <w:r w:rsidR="00102211">
      <w:t xml:space="preserve"> 6: Achtergronden en ontwerpprincipes</w:t>
    </w:r>
    <w:r w:rsidR="008D1DB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2B2"/>
    <w:multiLevelType w:val="hybridMultilevel"/>
    <w:tmpl w:val="480A3A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2DB"/>
    <w:multiLevelType w:val="hybridMultilevel"/>
    <w:tmpl w:val="74C62FD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5052"/>
    <w:multiLevelType w:val="hybridMultilevel"/>
    <w:tmpl w:val="54162F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3536E"/>
    <w:multiLevelType w:val="hybridMultilevel"/>
    <w:tmpl w:val="E4D42F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05A7"/>
    <w:multiLevelType w:val="hybridMultilevel"/>
    <w:tmpl w:val="2D6835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84178"/>
    <w:multiLevelType w:val="hybridMultilevel"/>
    <w:tmpl w:val="DB5845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F2902"/>
    <w:multiLevelType w:val="hybridMultilevel"/>
    <w:tmpl w:val="E0DAB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C7BE2"/>
    <w:multiLevelType w:val="hybridMultilevel"/>
    <w:tmpl w:val="62780F38"/>
    <w:lvl w:ilvl="0" w:tplc="1C1A77EC">
      <w:start w:val="1"/>
      <w:numFmt w:val="decimal"/>
      <w:pStyle w:val="Opdrachten"/>
      <w:lvlText w:val="Opdracht %1 - 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342E9D7-DA23-4871-A496-32D960A1E800}"/>
    <w:docVar w:name="dgnword-eventsink" w:val="599833320"/>
  </w:docVars>
  <w:rsids>
    <w:rsidRoot w:val="00102211"/>
    <w:rsid w:val="000142F0"/>
    <w:rsid w:val="00016571"/>
    <w:rsid w:val="00040A33"/>
    <w:rsid w:val="00041E96"/>
    <w:rsid w:val="0004276B"/>
    <w:rsid w:val="00047A2F"/>
    <w:rsid w:val="000558AF"/>
    <w:rsid w:val="000725D5"/>
    <w:rsid w:val="000A587E"/>
    <w:rsid w:val="000B737E"/>
    <w:rsid w:val="000B7725"/>
    <w:rsid w:val="000C0240"/>
    <w:rsid w:val="000F3AA2"/>
    <w:rsid w:val="000F4420"/>
    <w:rsid w:val="000F7F9E"/>
    <w:rsid w:val="0010057D"/>
    <w:rsid w:val="00101FC5"/>
    <w:rsid w:val="00102211"/>
    <w:rsid w:val="00110361"/>
    <w:rsid w:val="00111A6A"/>
    <w:rsid w:val="001173F3"/>
    <w:rsid w:val="00146901"/>
    <w:rsid w:val="0016506B"/>
    <w:rsid w:val="00196726"/>
    <w:rsid w:val="001A5024"/>
    <w:rsid w:val="001B4A39"/>
    <w:rsid w:val="001C1168"/>
    <w:rsid w:val="001D522E"/>
    <w:rsid w:val="001E50BB"/>
    <w:rsid w:val="00201793"/>
    <w:rsid w:val="00255213"/>
    <w:rsid w:val="00280589"/>
    <w:rsid w:val="002929EE"/>
    <w:rsid w:val="002A4756"/>
    <w:rsid w:val="002B4CE9"/>
    <w:rsid w:val="002C184A"/>
    <w:rsid w:val="002C1DE2"/>
    <w:rsid w:val="002C6AE2"/>
    <w:rsid w:val="002F0532"/>
    <w:rsid w:val="00346A88"/>
    <w:rsid w:val="00372D79"/>
    <w:rsid w:val="0039502F"/>
    <w:rsid w:val="003A7CF9"/>
    <w:rsid w:val="003C2E79"/>
    <w:rsid w:val="003D3436"/>
    <w:rsid w:val="003E0818"/>
    <w:rsid w:val="003E59CF"/>
    <w:rsid w:val="00402AA1"/>
    <w:rsid w:val="004308B1"/>
    <w:rsid w:val="00437AAF"/>
    <w:rsid w:val="004804EC"/>
    <w:rsid w:val="004915DD"/>
    <w:rsid w:val="00492476"/>
    <w:rsid w:val="00496250"/>
    <w:rsid w:val="004B2E39"/>
    <w:rsid w:val="004C3FF2"/>
    <w:rsid w:val="004C5210"/>
    <w:rsid w:val="004C59D6"/>
    <w:rsid w:val="004D5717"/>
    <w:rsid w:val="004D6940"/>
    <w:rsid w:val="004F73C1"/>
    <w:rsid w:val="0050191D"/>
    <w:rsid w:val="00510258"/>
    <w:rsid w:val="00522185"/>
    <w:rsid w:val="0052635D"/>
    <w:rsid w:val="00551939"/>
    <w:rsid w:val="00562BC6"/>
    <w:rsid w:val="00575463"/>
    <w:rsid w:val="005755D2"/>
    <w:rsid w:val="00590EE0"/>
    <w:rsid w:val="00596E78"/>
    <w:rsid w:val="005976F9"/>
    <w:rsid w:val="005B05C4"/>
    <w:rsid w:val="005B4783"/>
    <w:rsid w:val="005D1A89"/>
    <w:rsid w:val="005D63CD"/>
    <w:rsid w:val="005D72C8"/>
    <w:rsid w:val="005D7B1B"/>
    <w:rsid w:val="005E3CB8"/>
    <w:rsid w:val="005E42CA"/>
    <w:rsid w:val="00600979"/>
    <w:rsid w:val="006026E2"/>
    <w:rsid w:val="00615DDF"/>
    <w:rsid w:val="00630DD1"/>
    <w:rsid w:val="006415DD"/>
    <w:rsid w:val="006469FB"/>
    <w:rsid w:val="00651D1C"/>
    <w:rsid w:val="00652DD5"/>
    <w:rsid w:val="00657F2B"/>
    <w:rsid w:val="0066325C"/>
    <w:rsid w:val="006657F5"/>
    <w:rsid w:val="00670841"/>
    <w:rsid w:val="0068763C"/>
    <w:rsid w:val="006B2650"/>
    <w:rsid w:val="006B7349"/>
    <w:rsid w:val="006C2244"/>
    <w:rsid w:val="006C2821"/>
    <w:rsid w:val="006D31DB"/>
    <w:rsid w:val="0070350A"/>
    <w:rsid w:val="00716434"/>
    <w:rsid w:val="00731B65"/>
    <w:rsid w:val="00737CB2"/>
    <w:rsid w:val="00753600"/>
    <w:rsid w:val="00755F76"/>
    <w:rsid w:val="0076437F"/>
    <w:rsid w:val="007714F1"/>
    <w:rsid w:val="007A445A"/>
    <w:rsid w:val="007B0886"/>
    <w:rsid w:val="007C420A"/>
    <w:rsid w:val="007E6E0D"/>
    <w:rsid w:val="008035DF"/>
    <w:rsid w:val="00807B68"/>
    <w:rsid w:val="00835646"/>
    <w:rsid w:val="00852E1B"/>
    <w:rsid w:val="008546B1"/>
    <w:rsid w:val="0085513E"/>
    <w:rsid w:val="00863D90"/>
    <w:rsid w:val="00870811"/>
    <w:rsid w:val="00880C75"/>
    <w:rsid w:val="008948A3"/>
    <w:rsid w:val="008C13D8"/>
    <w:rsid w:val="008D1DB9"/>
    <w:rsid w:val="008D5E1C"/>
    <w:rsid w:val="008F48A7"/>
    <w:rsid w:val="008F6DA4"/>
    <w:rsid w:val="008F7905"/>
    <w:rsid w:val="009037FE"/>
    <w:rsid w:val="00917D5C"/>
    <w:rsid w:val="00921D07"/>
    <w:rsid w:val="0095445B"/>
    <w:rsid w:val="00974A7E"/>
    <w:rsid w:val="00977D42"/>
    <w:rsid w:val="009A2B00"/>
    <w:rsid w:val="009A302C"/>
    <w:rsid w:val="009A5E23"/>
    <w:rsid w:val="009B404E"/>
    <w:rsid w:val="009B663E"/>
    <w:rsid w:val="009D2DBF"/>
    <w:rsid w:val="009D4D72"/>
    <w:rsid w:val="009D50A1"/>
    <w:rsid w:val="00A0416E"/>
    <w:rsid w:val="00A23074"/>
    <w:rsid w:val="00A35752"/>
    <w:rsid w:val="00A37F50"/>
    <w:rsid w:val="00A90172"/>
    <w:rsid w:val="00A951F7"/>
    <w:rsid w:val="00AC2C09"/>
    <w:rsid w:val="00AD0A44"/>
    <w:rsid w:val="00AD6F2D"/>
    <w:rsid w:val="00AE1C88"/>
    <w:rsid w:val="00AE1DF0"/>
    <w:rsid w:val="00AF6EAD"/>
    <w:rsid w:val="00B06249"/>
    <w:rsid w:val="00B14AAD"/>
    <w:rsid w:val="00B177B5"/>
    <w:rsid w:val="00B46325"/>
    <w:rsid w:val="00B558F1"/>
    <w:rsid w:val="00B60944"/>
    <w:rsid w:val="00B82178"/>
    <w:rsid w:val="00B936F2"/>
    <w:rsid w:val="00BA4B5D"/>
    <w:rsid w:val="00BC5BAE"/>
    <w:rsid w:val="00BE720B"/>
    <w:rsid w:val="00C26E16"/>
    <w:rsid w:val="00C45E17"/>
    <w:rsid w:val="00C56DAF"/>
    <w:rsid w:val="00C80F72"/>
    <w:rsid w:val="00C81B2F"/>
    <w:rsid w:val="00CB3066"/>
    <w:rsid w:val="00CC375D"/>
    <w:rsid w:val="00CC3DBD"/>
    <w:rsid w:val="00CD40F0"/>
    <w:rsid w:val="00CF2723"/>
    <w:rsid w:val="00D278BA"/>
    <w:rsid w:val="00D3166B"/>
    <w:rsid w:val="00D5064B"/>
    <w:rsid w:val="00D6287F"/>
    <w:rsid w:val="00D803CD"/>
    <w:rsid w:val="00D91659"/>
    <w:rsid w:val="00D91702"/>
    <w:rsid w:val="00D9553B"/>
    <w:rsid w:val="00DA09E9"/>
    <w:rsid w:val="00DA4FC5"/>
    <w:rsid w:val="00DA60B0"/>
    <w:rsid w:val="00DB12B1"/>
    <w:rsid w:val="00DB56C8"/>
    <w:rsid w:val="00DD4768"/>
    <w:rsid w:val="00DE37A2"/>
    <w:rsid w:val="00DE468F"/>
    <w:rsid w:val="00E16A97"/>
    <w:rsid w:val="00E22254"/>
    <w:rsid w:val="00E23AD2"/>
    <w:rsid w:val="00E31C99"/>
    <w:rsid w:val="00E54E01"/>
    <w:rsid w:val="00E6241A"/>
    <w:rsid w:val="00E82FA3"/>
    <w:rsid w:val="00E9345F"/>
    <w:rsid w:val="00EA3484"/>
    <w:rsid w:val="00EA40FF"/>
    <w:rsid w:val="00EB6A6D"/>
    <w:rsid w:val="00ED4C05"/>
    <w:rsid w:val="00ED7A1A"/>
    <w:rsid w:val="00EE6586"/>
    <w:rsid w:val="00EE6E5A"/>
    <w:rsid w:val="00F14981"/>
    <w:rsid w:val="00F21DD4"/>
    <w:rsid w:val="00F32313"/>
    <w:rsid w:val="00F37B43"/>
    <w:rsid w:val="00F6533F"/>
    <w:rsid w:val="00F76C13"/>
    <w:rsid w:val="00FA0221"/>
    <w:rsid w:val="00FA093E"/>
    <w:rsid w:val="00FA4F62"/>
    <w:rsid w:val="00FB3C5B"/>
    <w:rsid w:val="00FB4CC6"/>
    <w:rsid w:val="00FD77E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88655D-F1E8-4DEF-9946-BF384816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Standaard">
    <w:name w:val="Normal"/>
    <w:qFormat/>
    <w:rsid w:val="001173F3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AF6EAD"/>
    <w:pPr>
      <w:keepNext/>
      <w:keepLines/>
      <w:pBdr>
        <w:top w:val="single" w:sz="2" w:space="1" w:color="B8CCE4" w:themeColor="accent1" w:themeTint="66"/>
        <w:left w:val="single" w:sz="2" w:space="10" w:color="B8CCE4" w:themeColor="accent1" w:themeTint="66"/>
        <w:bottom w:val="single" w:sz="2" w:space="1" w:color="B8CCE4" w:themeColor="accent1" w:themeTint="66"/>
        <w:right w:val="single" w:sz="2" w:space="10" w:color="B8CCE4" w:themeColor="accent1" w:themeTint="66"/>
      </w:pBdr>
      <w:shd w:val="clear" w:color="auto" w:fill="B8CCE4" w:themeFill="accent1" w:themeFillTint="66"/>
      <w:spacing w:before="480" w:after="240"/>
      <w:outlineLvl w:val="0"/>
    </w:pPr>
    <w:rPr>
      <w:rFonts w:eastAsiaTheme="majorEastAsia" w:cstheme="majorBidi"/>
      <w:bCs/>
      <w:caps/>
      <w:spacing w:val="20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20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47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6EAD"/>
    <w:pPr>
      <w:pBdr>
        <w:top w:val="single" w:sz="8" w:space="1" w:color="4F81BD" w:themeColor="accent1"/>
        <w:left w:val="single" w:sz="8" w:space="10" w:color="4F81BD" w:themeColor="accent1"/>
        <w:bottom w:val="single" w:sz="8" w:space="1" w:color="4F81BD" w:themeColor="accent1"/>
        <w:right w:val="single" w:sz="8" w:space="10" w:color="4F81BD" w:themeColor="accent1"/>
      </w:pBdr>
      <w:shd w:val="clear" w:color="365F91" w:themeColor="accent1" w:themeShade="BF" w:fill="4F81BD" w:themeFill="accent1"/>
      <w:spacing w:after="0" w:line="240" w:lineRule="auto"/>
    </w:pPr>
    <w:rPr>
      <w:rFonts w:eastAsiaTheme="majorEastAsia" w:cstheme="majorBidi"/>
      <w:color w:val="FFFFFF" w:themeColor="background1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6EAD"/>
    <w:rPr>
      <w:rFonts w:eastAsiaTheme="majorEastAsia" w:cstheme="majorBidi"/>
      <w:color w:val="FFFFFF" w:themeColor="background1"/>
      <w:spacing w:val="5"/>
      <w:kern w:val="28"/>
      <w:sz w:val="52"/>
      <w:szCs w:val="52"/>
      <w:shd w:val="clear" w:color="365F91" w:themeColor="accent1" w:themeShade="BF" w:fill="4F81BD" w:themeFill="accent1"/>
    </w:rPr>
  </w:style>
  <w:style w:type="character" w:customStyle="1" w:styleId="Kop1Char">
    <w:name w:val="Kop 1 Char"/>
    <w:basedOn w:val="Standaardalinea-lettertype"/>
    <w:link w:val="Kop1"/>
    <w:uiPriority w:val="9"/>
    <w:rsid w:val="00AF6EAD"/>
    <w:rPr>
      <w:rFonts w:eastAsiaTheme="majorEastAsia" w:cstheme="majorBidi"/>
      <w:bCs/>
      <w:caps/>
      <w:spacing w:val="20"/>
      <w:sz w:val="24"/>
      <w:szCs w:val="28"/>
      <w:shd w:val="clear" w:color="auto" w:fill="B8CCE4" w:themeFill="accent1" w:themeFillTint="66"/>
    </w:rPr>
  </w:style>
  <w:style w:type="paragraph" w:styleId="Macrotekst">
    <w:name w:val="macro"/>
    <w:basedOn w:val="Standaard"/>
    <w:link w:val="MacrotekstChar"/>
    <w:uiPriority w:val="99"/>
    <w:unhideWhenUsed/>
    <w:rsid w:val="00EA34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EA3484"/>
    <w:rPr>
      <w:rFonts w:ascii="Courier New" w:hAnsi="Courier New" w:cs="Consolas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BE720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E720B"/>
    <w:rPr>
      <w:color w:val="A6A6A6" w:themeColor="background1" w:themeShade="A6"/>
      <w:u w:val="single"/>
    </w:rPr>
  </w:style>
  <w:style w:type="paragraph" w:styleId="Lijstalinea">
    <w:name w:val="List Paragraph"/>
    <w:basedOn w:val="Standaard"/>
    <w:uiPriority w:val="34"/>
    <w:qFormat/>
    <w:rsid w:val="001A5024"/>
    <w:pPr>
      <w:ind w:left="720"/>
    </w:pPr>
  </w:style>
  <w:style w:type="character" w:customStyle="1" w:styleId="Kop3Char">
    <w:name w:val="Kop 3 Char"/>
    <w:basedOn w:val="Standaardalinea-lettertype"/>
    <w:link w:val="Kop3"/>
    <w:uiPriority w:val="9"/>
    <w:rsid w:val="005B4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3074"/>
    <w:rPr>
      <w:color w:val="800080" w:themeColor="followedHyperlink"/>
      <w:u w:val="single"/>
    </w:rPr>
  </w:style>
  <w:style w:type="paragraph" w:customStyle="1" w:styleId="Metainfo">
    <w:name w:val="Metainfo"/>
    <w:basedOn w:val="Standaard"/>
    <w:next w:val="Standaard"/>
    <w:qFormat/>
    <w:rsid w:val="002C184A"/>
    <w:pPr>
      <w:jc w:val="both"/>
    </w:pPr>
    <w:rPr>
      <w:i/>
    </w:rPr>
  </w:style>
  <w:style w:type="paragraph" w:customStyle="1" w:styleId="MacroTekstMetRand">
    <w:name w:val="MacroTekstMetRand"/>
    <w:basedOn w:val="Macrotekst"/>
    <w:qFormat/>
    <w:rsid w:val="00EA34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</w:style>
  <w:style w:type="table" w:styleId="Tabelraster">
    <w:name w:val="Table Grid"/>
    <w:basedOn w:val="Standaardtabel"/>
    <w:uiPriority w:val="59"/>
    <w:rsid w:val="009B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crotekstreferentie">
    <w:name w:val="Macrotekstreferentie"/>
    <w:basedOn w:val="Standaardalinea-lettertype"/>
    <w:uiPriority w:val="1"/>
    <w:qFormat/>
    <w:rsid w:val="00F32313"/>
    <w:rPr>
      <w:rFonts w:ascii="Courier New" w:hAnsi="Courier New"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EA40FF"/>
    <w:pPr>
      <w:pBdr>
        <w:bottom w:val="single" w:sz="8" w:space="1" w:color="auto"/>
      </w:pBd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40FF"/>
  </w:style>
  <w:style w:type="paragraph" w:styleId="Voettekst">
    <w:name w:val="footer"/>
    <w:basedOn w:val="Standaard"/>
    <w:link w:val="VoettekstChar"/>
    <w:uiPriority w:val="99"/>
    <w:unhideWhenUsed/>
    <w:rsid w:val="00EA40FF"/>
    <w:pPr>
      <w:pBdr>
        <w:top w:val="single" w:sz="8" w:space="1" w:color="auto"/>
      </w:pBd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40FF"/>
  </w:style>
  <w:style w:type="character" w:styleId="Vermelding">
    <w:name w:val="Mention"/>
    <w:basedOn w:val="Standaardalinea-lettertype"/>
    <w:uiPriority w:val="99"/>
    <w:rsid w:val="00280589"/>
    <w:rPr>
      <w:color w:val="2B579A"/>
      <w:shd w:val="clear" w:color="auto" w:fill="E6E6E6"/>
    </w:rPr>
  </w:style>
  <w:style w:type="paragraph" w:customStyle="1" w:styleId="Opdrachten">
    <w:name w:val="Opdrachten"/>
    <w:basedOn w:val="Kop2"/>
    <w:qFormat/>
    <w:rsid w:val="00DA60B0"/>
    <w:pPr>
      <w:numPr>
        <w:numId w:val="3"/>
      </w:numPr>
      <w:spacing w:before="720"/>
      <w:ind w:left="357" w:hanging="357"/>
    </w:pPr>
  </w:style>
  <w:style w:type="paragraph" w:styleId="Geenafstand">
    <w:name w:val="No Spacing"/>
    <w:uiPriority w:val="1"/>
    <w:qFormat/>
    <w:rsid w:val="003C2E79"/>
    <w:pPr>
      <w:spacing w:after="120" w:line="240" w:lineRule="auto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B2650"/>
    <w:rPr>
      <w:color w:val="808080"/>
      <w:shd w:val="clear" w:color="auto" w:fill="E6E6E6"/>
    </w:rPr>
  </w:style>
  <w:style w:type="character" w:styleId="Tekstvantijdelijkeaanduiding">
    <w:name w:val="Placeholder Text"/>
    <w:basedOn w:val="Standaardalinea-lettertype"/>
    <w:uiPriority w:val="99"/>
    <w:semiHidden/>
    <w:rsid w:val="00EA40FF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5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5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deschool.com/courses/fundamentals-of-desig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deschool.com/courses/front-end-foundation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school.com/courses/front-end-foundations/video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ksha%20HAN\Documents\Aangepaste%20Office-sjablonen\WebTech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DC7C-D93B-4C36-B5FF-77178D16AE1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AEB9047-CDA8-488C-BFB8-E8C363C2F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0948A-9A74-48A3-BD02-6A5E71202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E1C25B7-20E9-4D17-BC95-3FF6C898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WebTech.dotx</Template>
  <TotalTime>14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WebTech HTML/CSS - Les 1: HTML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WebTech HTML/CSS - Les 1: HTML</dc:title>
  <dc:creator>Paksha Thullner</dc:creator>
  <cp:lastModifiedBy>Paksha Thullner / HAN</cp:lastModifiedBy>
  <cp:revision>5</cp:revision>
  <cp:lastPrinted>2017-08-25T13:12:00Z</cp:lastPrinted>
  <dcterms:created xsi:type="dcterms:W3CDTF">2017-08-25T14:51:00Z</dcterms:created>
  <dcterms:modified xsi:type="dcterms:W3CDTF">2017-08-25T16:31:00Z</dcterms:modified>
</cp:coreProperties>
</file>